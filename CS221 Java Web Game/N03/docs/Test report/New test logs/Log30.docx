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C81B61">
                            <w:r>
                              <w:t>Test completed, enter incorrect details does not allow user to login and must enter correct details to do 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C81B61">
                      <w:r>
                        <w:t xml:space="preserve">Test completed, enter incorrect details does not allow user to login and must enter correct details to do </w:t>
                      </w:r>
                      <w:r>
                        <w:t>so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C81B61">
                              <w:rPr>
                                <w:sz w:val="28"/>
                              </w:rPr>
                              <w:t>Y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C81B61">
                        <w:rPr>
                          <w:sz w:val="28"/>
                        </w:rPr>
                        <w:t>Y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>SE-NO3-</w:t>
                            </w:r>
                            <w:r w:rsidR="005524BC">
                              <w:rPr>
                                <w:sz w:val="28"/>
                              </w:rPr>
                              <w:t>30</w:t>
                            </w:r>
                            <w:bookmarkStart w:id="0" w:name="_GoBack"/>
                            <w:bookmarkEnd w:id="0"/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SE-NO3-</w:t>
                      </w:r>
                      <w:r w:rsidR="005524BC">
                        <w:rPr>
                          <w:sz w:val="28"/>
                        </w:rPr>
                        <w:t>30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5524BC">
                              <w:rPr>
                                <w:sz w:val="28"/>
                              </w:rPr>
                              <w:t>30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5524BC">
                        <w:rPr>
                          <w:sz w:val="28"/>
                        </w:rPr>
                        <w:t>30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B61" w:rsidRDefault="00C81B61" w:rsidP="00C81B61">
      <w:pPr>
        <w:spacing w:after="0" w:line="240" w:lineRule="auto"/>
      </w:pPr>
      <w:r>
        <w:separator/>
      </w:r>
    </w:p>
  </w:endnote>
  <w:endnote w:type="continuationSeparator" w:id="0">
    <w:p w:rsidR="00C81B61" w:rsidRDefault="00C81B61" w:rsidP="00C81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B61" w:rsidRDefault="00C81B61" w:rsidP="00C81B61">
      <w:pPr>
        <w:spacing w:after="0" w:line="240" w:lineRule="auto"/>
      </w:pPr>
      <w:r>
        <w:separator/>
      </w:r>
    </w:p>
  </w:footnote>
  <w:footnote w:type="continuationSeparator" w:id="0">
    <w:p w:rsidR="00C81B61" w:rsidRDefault="00C81B61" w:rsidP="00C81B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3D0621"/>
    <w:rsid w:val="005524BC"/>
    <w:rsid w:val="00C60E33"/>
    <w:rsid w:val="00C81B61"/>
    <w:rsid w:val="00C955E2"/>
    <w:rsid w:val="00DD38B4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1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B61"/>
  </w:style>
  <w:style w:type="paragraph" w:styleId="Footer">
    <w:name w:val="footer"/>
    <w:basedOn w:val="Normal"/>
    <w:link w:val="FooterChar"/>
    <w:uiPriority w:val="99"/>
    <w:unhideWhenUsed/>
    <w:rsid w:val="00C81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B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1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B61"/>
  </w:style>
  <w:style w:type="paragraph" w:styleId="Footer">
    <w:name w:val="footer"/>
    <w:basedOn w:val="Normal"/>
    <w:link w:val="FooterChar"/>
    <w:uiPriority w:val="99"/>
    <w:unhideWhenUsed/>
    <w:rsid w:val="00C81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1B09A893.dotm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2013-01-29T12:48:00Z</dcterms:created>
  <dcterms:modified xsi:type="dcterms:W3CDTF">2013-01-29T12:48:00Z</dcterms:modified>
</cp:coreProperties>
</file>