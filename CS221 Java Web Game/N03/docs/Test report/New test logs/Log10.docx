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9F105B">
                            <w:r>
                              <w:t>User selects monster to battle for both players. Opponent has no say in the whole battle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9F105B">
                      <w:r>
                        <w:t xml:space="preserve">User selects monster to battle for both players. </w:t>
                      </w:r>
                      <w:r>
                        <w:t xml:space="preserve">Opponent has no say in the whole </w:t>
                      </w:r>
                      <w:r>
                        <w:t>battle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87412A">
                            <w:r>
                              <w:t>CCF4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87412A">
                      <w:r>
                        <w:t>CCF4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9F105B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9F105B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4C7B8D">
                              <w:rPr>
                                <w:sz w:val="28"/>
                              </w:rPr>
                              <w:t>10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4C7B8D">
                        <w:rPr>
                          <w:sz w:val="28"/>
                        </w:rPr>
                        <w:t>10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4C7B8D">
                              <w:rPr>
                                <w:sz w:val="28"/>
                              </w:rPr>
                              <w:t>10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4C7B8D">
                        <w:rPr>
                          <w:sz w:val="28"/>
                        </w:rPr>
                        <w:t>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05B" w:rsidRDefault="009F105B" w:rsidP="009F105B">
      <w:pPr>
        <w:spacing w:after="0" w:line="240" w:lineRule="auto"/>
      </w:pPr>
      <w:r>
        <w:separator/>
      </w:r>
    </w:p>
  </w:endnote>
  <w:endnote w:type="continuationSeparator" w:id="0">
    <w:p w:rsidR="009F105B" w:rsidRDefault="009F105B" w:rsidP="009F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05B" w:rsidRDefault="009F105B" w:rsidP="009F105B">
      <w:pPr>
        <w:spacing w:after="0" w:line="240" w:lineRule="auto"/>
      </w:pPr>
      <w:r>
        <w:separator/>
      </w:r>
    </w:p>
  </w:footnote>
  <w:footnote w:type="continuationSeparator" w:id="0">
    <w:p w:rsidR="009F105B" w:rsidRDefault="009F105B" w:rsidP="009F1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4C7B8D"/>
    <w:rsid w:val="0087412A"/>
    <w:rsid w:val="009F105B"/>
    <w:rsid w:val="00C60E33"/>
    <w:rsid w:val="00C70997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5B"/>
  </w:style>
  <w:style w:type="paragraph" w:styleId="Footer">
    <w:name w:val="footer"/>
    <w:basedOn w:val="Normal"/>
    <w:link w:val="FooterChar"/>
    <w:uiPriority w:val="99"/>
    <w:unhideWhenUsed/>
    <w:rsid w:val="009F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5B"/>
  </w:style>
  <w:style w:type="paragraph" w:styleId="Footer">
    <w:name w:val="footer"/>
    <w:basedOn w:val="Normal"/>
    <w:link w:val="FooterChar"/>
    <w:uiPriority w:val="99"/>
    <w:unhideWhenUsed/>
    <w:rsid w:val="009F1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2013-02-01T10:23:00Z</cp:lastPrinted>
  <dcterms:created xsi:type="dcterms:W3CDTF">2013-01-29T12:42:00Z</dcterms:created>
  <dcterms:modified xsi:type="dcterms:W3CDTF">2013-02-01T10:24:00Z</dcterms:modified>
</cp:coreProperties>
</file>