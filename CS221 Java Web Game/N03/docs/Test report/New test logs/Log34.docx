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462316">
                            <w:r>
                              <w:t>Test passed, information allows user to understand that incorrect information has been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462316">
                      <w:r>
                        <w:t>Test passed, information allows user to understand that incorrect information has been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462316">
                              <w:rPr>
                                <w:sz w:val="28"/>
                              </w:rPr>
                              <w:t>Y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462316">
                        <w:rPr>
                          <w:sz w:val="28"/>
                        </w:rPr>
                        <w:t>Y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ab/>
                              <w:t>KYV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ab/>
                        <w:t>KYV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>SE-NO3-</w:t>
                            </w:r>
                            <w:r w:rsidR="008409EC">
                              <w:rPr>
                                <w:sz w:val="28"/>
                              </w:rPr>
                              <w:t>34</w:t>
                            </w:r>
                            <w:bookmarkStart w:id="0" w:name="_GoBack"/>
                            <w:bookmarkEnd w:id="0"/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SE-NO3-</w:t>
                      </w:r>
                      <w:r w:rsidR="008409EC">
                        <w:rPr>
                          <w:sz w:val="28"/>
                        </w:rPr>
                        <w:t>34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8409EC">
                              <w:rPr>
                                <w:sz w:val="28"/>
                              </w:rPr>
                              <w:t>34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8409EC">
                        <w:rPr>
                          <w:sz w:val="28"/>
                        </w:rPr>
                        <w:t>34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316" w:rsidRDefault="00462316" w:rsidP="00462316">
      <w:pPr>
        <w:spacing w:after="0" w:line="240" w:lineRule="auto"/>
      </w:pPr>
      <w:r>
        <w:separator/>
      </w:r>
    </w:p>
  </w:endnote>
  <w:endnote w:type="continuationSeparator" w:id="0">
    <w:p w:rsidR="00462316" w:rsidRDefault="00462316" w:rsidP="00462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316" w:rsidRDefault="00462316" w:rsidP="00462316">
      <w:pPr>
        <w:spacing w:after="0" w:line="240" w:lineRule="auto"/>
      </w:pPr>
      <w:r>
        <w:separator/>
      </w:r>
    </w:p>
  </w:footnote>
  <w:footnote w:type="continuationSeparator" w:id="0">
    <w:p w:rsidR="00462316" w:rsidRDefault="00462316" w:rsidP="004623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072A31"/>
    <w:rsid w:val="00207B7E"/>
    <w:rsid w:val="00462316"/>
    <w:rsid w:val="008409EC"/>
    <w:rsid w:val="00C60E33"/>
    <w:rsid w:val="00C955E2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2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316"/>
  </w:style>
  <w:style w:type="paragraph" w:styleId="Footer">
    <w:name w:val="footer"/>
    <w:basedOn w:val="Normal"/>
    <w:link w:val="FooterChar"/>
    <w:uiPriority w:val="99"/>
    <w:unhideWhenUsed/>
    <w:rsid w:val="00462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3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2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316"/>
  </w:style>
  <w:style w:type="paragraph" w:styleId="Footer">
    <w:name w:val="footer"/>
    <w:basedOn w:val="Normal"/>
    <w:link w:val="FooterChar"/>
    <w:uiPriority w:val="99"/>
    <w:unhideWhenUsed/>
    <w:rsid w:val="00462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1B09A893.dotm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2</cp:revision>
  <dcterms:created xsi:type="dcterms:W3CDTF">2013-01-29T12:49:00Z</dcterms:created>
  <dcterms:modified xsi:type="dcterms:W3CDTF">2013-01-29T12:49:00Z</dcterms:modified>
</cp:coreProperties>
</file>