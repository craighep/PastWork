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9379D5">
                            <w:r>
                              <w:t>User is able to search for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9379D5">
                      <w:r>
                        <w:t>User is able to search for friends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325C1E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</w:t>
                      </w:r>
                      <w:r>
                        <w:rPr>
                          <w:sz w:val="28"/>
                        </w:rPr>
                        <w:t xml:space="preserve">(Y/N): </w:t>
                      </w:r>
                      <w:r w:rsidR="00325C1E">
                        <w:rPr>
                          <w:sz w:val="28"/>
                        </w:rPr>
                        <w:t>Y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642454">
                              <w:rPr>
                                <w:sz w:val="28"/>
                              </w:rPr>
                              <w:t>01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642454">
                        <w:rPr>
                          <w:sz w:val="28"/>
                        </w:rPr>
                        <w:t>01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 xml:space="preserve">Test Log </w:t>
                            </w:r>
                            <w:r w:rsidRPr="00207B7E">
                              <w:rPr>
                                <w:sz w:val="28"/>
                              </w:rPr>
                              <w:t>No:</w:t>
                            </w:r>
                            <w:r w:rsidR="00642454">
                              <w:rPr>
                                <w:sz w:val="28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 xml:space="preserve">Test Log </w:t>
                      </w:r>
                      <w:r w:rsidRPr="00207B7E">
                        <w:rPr>
                          <w:sz w:val="28"/>
                        </w:rPr>
                        <w:t>No:</w:t>
                      </w:r>
                      <w:r w:rsidR="00642454">
                        <w:rPr>
                          <w:sz w:val="28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9D5" w:rsidRDefault="009379D5" w:rsidP="009379D5">
      <w:pPr>
        <w:spacing w:after="0" w:line="240" w:lineRule="auto"/>
      </w:pPr>
      <w:r>
        <w:separator/>
      </w:r>
    </w:p>
  </w:endnote>
  <w:endnote w:type="continuationSeparator" w:id="0">
    <w:p w:rsidR="009379D5" w:rsidRDefault="009379D5" w:rsidP="0093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9D5" w:rsidRDefault="009379D5" w:rsidP="009379D5">
      <w:pPr>
        <w:spacing w:after="0" w:line="240" w:lineRule="auto"/>
      </w:pPr>
      <w:r>
        <w:separator/>
      </w:r>
    </w:p>
  </w:footnote>
  <w:footnote w:type="continuationSeparator" w:id="0">
    <w:p w:rsidR="009379D5" w:rsidRDefault="009379D5" w:rsidP="00937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325C1E"/>
    <w:rsid w:val="00611912"/>
    <w:rsid w:val="00642454"/>
    <w:rsid w:val="009379D5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9D5"/>
  </w:style>
  <w:style w:type="paragraph" w:styleId="Footer">
    <w:name w:val="footer"/>
    <w:basedOn w:val="Normal"/>
    <w:link w:val="FooterChar"/>
    <w:uiPriority w:val="99"/>
    <w:unhideWhenUsed/>
    <w:rsid w:val="0093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9D5"/>
  </w:style>
  <w:style w:type="paragraph" w:styleId="Footer">
    <w:name w:val="footer"/>
    <w:basedOn w:val="Normal"/>
    <w:link w:val="FooterChar"/>
    <w:uiPriority w:val="99"/>
    <w:unhideWhenUsed/>
    <w:rsid w:val="0093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C1D8DEB8.dotm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2013-01-29T12:37:00Z</dcterms:created>
  <dcterms:modified xsi:type="dcterms:W3CDTF">2013-01-29T12:37:00Z</dcterms:modified>
</cp:coreProperties>
</file>