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955BA0">
                            <w:r>
                              <w:t>Username and password accepted and account created, taken to new home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955BA0">
                      <w:r>
                        <w:t xml:space="preserve">Username and password accepted and account created, taken to new home </w:t>
                      </w:r>
                      <w:r>
                        <w:t>page.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5B2573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5B2573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>SE-NO3-</w:t>
                            </w:r>
                            <w:r w:rsidR="006421AB">
                              <w:rPr>
                                <w:sz w:val="28"/>
                              </w:rPr>
                              <w:t>36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6421AB">
                        <w:rPr>
                          <w:sz w:val="28"/>
                        </w:rPr>
                        <w:t>36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6421AB">
                              <w:rPr>
                                <w:sz w:val="28"/>
                              </w:rPr>
                              <w:t>36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6421AB">
                        <w:rPr>
                          <w:sz w:val="28"/>
                        </w:rPr>
                        <w:t>36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73" w:rsidRDefault="005B2573" w:rsidP="005B2573">
      <w:pPr>
        <w:spacing w:after="0" w:line="240" w:lineRule="auto"/>
      </w:pPr>
      <w:r>
        <w:separator/>
      </w:r>
    </w:p>
  </w:endnote>
  <w:endnote w:type="continuationSeparator" w:id="0">
    <w:p w:rsidR="005B2573" w:rsidRDefault="005B2573" w:rsidP="005B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73" w:rsidRDefault="005B2573" w:rsidP="005B2573">
      <w:pPr>
        <w:spacing w:after="0" w:line="240" w:lineRule="auto"/>
      </w:pPr>
      <w:r>
        <w:separator/>
      </w:r>
    </w:p>
  </w:footnote>
  <w:footnote w:type="continuationSeparator" w:id="0">
    <w:p w:rsidR="005B2573" w:rsidRDefault="005B2573" w:rsidP="005B2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D7E69"/>
    <w:rsid w:val="00207B7E"/>
    <w:rsid w:val="005B2573"/>
    <w:rsid w:val="006421AB"/>
    <w:rsid w:val="00955BA0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73"/>
  </w:style>
  <w:style w:type="paragraph" w:styleId="Footer">
    <w:name w:val="footer"/>
    <w:basedOn w:val="Normal"/>
    <w:link w:val="Foot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73"/>
  </w:style>
  <w:style w:type="paragraph" w:styleId="Footer">
    <w:name w:val="footer"/>
    <w:basedOn w:val="Normal"/>
    <w:link w:val="Foot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1B09A893.dotm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2013-01-29T12:50:00Z</dcterms:created>
  <dcterms:modified xsi:type="dcterms:W3CDTF">2013-01-29T12:50:00Z</dcterms:modified>
</cp:coreProperties>
</file>