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DF2C8B">
                            <w:r>
                              <w:t>Changed name successfully after filling out form on user page. Name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163696" w:rsidRDefault="00DF2C8B">
                      <w:r>
                        <w:t xml:space="preserve">Changed name successfully after filling out form on user page. </w:t>
                      </w:r>
                      <w:r>
                        <w:t xml:space="preserve">Name </w:t>
                      </w:r>
                      <w:r>
                        <w:t>changed.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If the test failed, then at CCF must be completed.</w:t>
                            </w:r>
                          </w:p>
                          <w:p w:rsidR="00163696" w:rsidRDefault="00163696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E3C05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E3C05">
                        <w:rPr>
                          <w:sz w:val="28"/>
                        </w:rPr>
                        <w:t>Y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1.0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N03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CRH13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28/01/2013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SE-N03-</w:t>
                            </w:r>
                            <w:r w:rsidR="00A509B9">
                              <w:rPr>
                                <w:sz w:val="28"/>
                              </w:rPr>
                              <w:t>14</w:t>
                            </w:r>
                            <w:bookmarkStart w:id="0" w:name="_GoBack"/>
                            <w:bookmarkEnd w:id="0"/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SE-N03-</w:t>
                      </w:r>
                      <w:r w:rsidR="00A509B9">
                        <w:rPr>
                          <w:sz w:val="28"/>
                        </w:rPr>
                        <w:t>14</w:t>
                      </w:r>
                      <w:bookmarkStart w:id="1" w:name="_GoBack"/>
                      <w:bookmarkEnd w:id="1"/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A509B9">
                              <w:rPr>
                                <w:sz w:val="28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163696" w:rsidRPr="00207B7E" w:rsidRDefault="00163696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A509B9">
                        <w:rPr>
                          <w:sz w:val="28"/>
                        </w:rP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C8B" w:rsidRDefault="00DF2C8B" w:rsidP="00DF2C8B">
      <w:pPr>
        <w:spacing w:after="0" w:line="240" w:lineRule="auto"/>
      </w:pPr>
      <w:r>
        <w:separator/>
      </w:r>
    </w:p>
  </w:endnote>
  <w:endnote w:type="continuationSeparator" w:id="0">
    <w:p w:rsidR="00DF2C8B" w:rsidRDefault="00DF2C8B" w:rsidP="00DF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C8B" w:rsidRDefault="00DF2C8B" w:rsidP="00DF2C8B">
      <w:pPr>
        <w:spacing w:after="0" w:line="240" w:lineRule="auto"/>
      </w:pPr>
      <w:r>
        <w:separator/>
      </w:r>
    </w:p>
  </w:footnote>
  <w:footnote w:type="continuationSeparator" w:id="0">
    <w:p w:rsidR="00DF2C8B" w:rsidRDefault="00DF2C8B" w:rsidP="00DF2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26A50"/>
    <w:rsid w:val="00163696"/>
    <w:rsid w:val="001904CB"/>
    <w:rsid w:val="00207B7E"/>
    <w:rsid w:val="00243989"/>
    <w:rsid w:val="003B58B1"/>
    <w:rsid w:val="004E3C05"/>
    <w:rsid w:val="004E7EEC"/>
    <w:rsid w:val="005E413B"/>
    <w:rsid w:val="00A509B9"/>
    <w:rsid w:val="00A847C3"/>
    <w:rsid w:val="00C06A79"/>
    <w:rsid w:val="00C60E33"/>
    <w:rsid w:val="00CD1262"/>
    <w:rsid w:val="00D015A6"/>
    <w:rsid w:val="00D520B6"/>
    <w:rsid w:val="00DF2C8B"/>
    <w:rsid w:val="00EA718C"/>
    <w:rsid w:val="00F30087"/>
    <w:rsid w:val="00F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8B"/>
  </w:style>
  <w:style w:type="paragraph" w:styleId="Footer">
    <w:name w:val="footer"/>
    <w:basedOn w:val="Normal"/>
    <w:link w:val="FooterChar"/>
    <w:uiPriority w:val="99"/>
    <w:unhideWhenUsed/>
    <w:rsid w:val="00DF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8B"/>
  </w:style>
  <w:style w:type="paragraph" w:styleId="Footer">
    <w:name w:val="footer"/>
    <w:basedOn w:val="Normal"/>
    <w:link w:val="FooterChar"/>
    <w:uiPriority w:val="99"/>
    <w:unhideWhenUsed/>
    <w:rsid w:val="00DF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C72D323.dotm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2013-01-29T12:44:00Z</dcterms:created>
  <dcterms:modified xsi:type="dcterms:W3CDTF">2013-01-29T12:44:00Z</dcterms:modified>
</cp:coreProperties>
</file>