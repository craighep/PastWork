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4E7EEC">
                            <w:r>
                              <w:t>Correctly accepted/ declined  friend request when attempted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4E7EEC">
                      <w:r>
                        <w:t xml:space="preserve">Correctly accepted/ declined  friend request when </w:t>
                      </w:r>
                      <w:r>
                        <w:t>attempted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4E7EEC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4E7EEC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1.0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N03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N03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28/01/2013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28/01/2013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904CB">
                              <w:rPr>
                                <w:sz w:val="28"/>
                              </w:rPr>
                              <w:t xml:space="preserve"> </w:t>
                            </w:r>
                            <w:r w:rsidR="00982F44">
                              <w:rPr>
                                <w:sz w:val="28"/>
                              </w:rPr>
                              <w:t>SE-N03-03</w:t>
                            </w:r>
                            <w:bookmarkStart w:id="0" w:name="_GoBack"/>
                            <w:bookmarkEnd w:id="0"/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1904CB">
                        <w:rPr>
                          <w:sz w:val="28"/>
                        </w:rPr>
                        <w:t xml:space="preserve"> </w:t>
                      </w:r>
                      <w:r w:rsidR="00982F44">
                        <w:rPr>
                          <w:sz w:val="28"/>
                        </w:rPr>
                        <w:t>SE-N03-03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No:</w:t>
                            </w:r>
                            <w:r w:rsidR="00982F44">
                              <w:rPr>
                                <w:sz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No:</w:t>
                      </w:r>
                      <w:r w:rsidR="00982F44">
                        <w:rPr>
                          <w:sz w:val="2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F25" w:rsidRDefault="00A47F25" w:rsidP="00A47F25">
      <w:pPr>
        <w:spacing w:after="0" w:line="240" w:lineRule="auto"/>
      </w:pPr>
      <w:r>
        <w:separator/>
      </w:r>
    </w:p>
  </w:endnote>
  <w:endnote w:type="continuationSeparator" w:id="0">
    <w:p w:rsidR="00A47F25" w:rsidRDefault="00A47F25" w:rsidP="00A4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F25" w:rsidRDefault="00A47F25" w:rsidP="00A47F25">
      <w:pPr>
        <w:spacing w:after="0" w:line="240" w:lineRule="auto"/>
      </w:pPr>
      <w:r>
        <w:separator/>
      </w:r>
    </w:p>
  </w:footnote>
  <w:footnote w:type="continuationSeparator" w:id="0">
    <w:p w:rsidR="00A47F25" w:rsidRDefault="00A47F25" w:rsidP="00A47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904CB"/>
    <w:rsid w:val="00207B7E"/>
    <w:rsid w:val="004E7EEC"/>
    <w:rsid w:val="00982F44"/>
    <w:rsid w:val="00A47F25"/>
    <w:rsid w:val="00C60E33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7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25"/>
  </w:style>
  <w:style w:type="paragraph" w:styleId="Footer">
    <w:name w:val="footer"/>
    <w:basedOn w:val="Normal"/>
    <w:link w:val="FooterChar"/>
    <w:uiPriority w:val="99"/>
    <w:unhideWhenUsed/>
    <w:rsid w:val="00A47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7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25"/>
  </w:style>
  <w:style w:type="paragraph" w:styleId="Footer">
    <w:name w:val="footer"/>
    <w:basedOn w:val="Normal"/>
    <w:link w:val="FooterChar"/>
    <w:uiPriority w:val="99"/>
    <w:unhideWhenUsed/>
    <w:rsid w:val="00A47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C1D8DEB8.dotm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2013-01-29T12:38:00Z</dcterms:created>
  <dcterms:modified xsi:type="dcterms:W3CDTF">2013-01-29T12:38:00Z</dcterms:modified>
</cp:coreProperties>
</file>