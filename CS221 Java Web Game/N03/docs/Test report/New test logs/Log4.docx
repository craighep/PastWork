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43989">
                            <w:r>
                              <w:t>Searched friend username and clicked add. Correctly sent request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243989">
                      <w:r>
                        <w:t xml:space="preserve">Searched friend username and clicked add. </w:t>
                      </w:r>
                      <w:r>
                        <w:t xml:space="preserve">Correctly sent request to </w:t>
                      </w:r>
                      <w:r>
                        <w:t>user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4E7EEC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4E7EEC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1.0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N03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N03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CRH13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CRH13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28/01/2013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28/01/2013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</w:t>
                            </w:r>
                            <w:r w:rsidR="003B58B1">
                              <w:rPr>
                                <w:sz w:val="28"/>
                              </w:rPr>
                              <w:t>SE-N03-</w:t>
                            </w:r>
                            <w:r w:rsidR="00592598">
                              <w:rPr>
                                <w:sz w:val="28"/>
                              </w:rPr>
                              <w:t>04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</w:t>
                      </w:r>
                      <w:r w:rsidR="003B58B1">
                        <w:rPr>
                          <w:sz w:val="28"/>
                        </w:rPr>
                        <w:t>SE-N03-</w:t>
                      </w:r>
                      <w:r w:rsidR="00592598">
                        <w:rPr>
                          <w:sz w:val="28"/>
                        </w:rPr>
                        <w:t>04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No:</w:t>
                            </w:r>
                            <w:r w:rsidR="00592598">
                              <w:rPr>
                                <w:sz w:val="2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No:</w:t>
                      </w:r>
                      <w:r w:rsidR="00592598">
                        <w:rPr>
                          <w:sz w:val="28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7F6" w:rsidRDefault="001167F6" w:rsidP="001167F6">
      <w:pPr>
        <w:spacing w:after="0" w:line="240" w:lineRule="auto"/>
      </w:pPr>
      <w:r>
        <w:separator/>
      </w:r>
    </w:p>
  </w:endnote>
  <w:endnote w:type="continuationSeparator" w:id="0">
    <w:p w:rsidR="001167F6" w:rsidRDefault="001167F6" w:rsidP="0011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7F6" w:rsidRDefault="001167F6" w:rsidP="001167F6">
      <w:pPr>
        <w:spacing w:after="0" w:line="240" w:lineRule="auto"/>
      </w:pPr>
      <w:r>
        <w:separator/>
      </w:r>
    </w:p>
  </w:footnote>
  <w:footnote w:type="continuationSeparator" w:id="0">
    <w:p w:rsidR="001167F6" w:rsidRDefault="001167F6" w:rsidP="00116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167F6"/>
    <w:rsid w:val="001904CB"/>
    <w:rsid w:val="00207B7E"/>
    <w:rsid w:val="00243989"/>
    <w:rsid w:val="003B58B1"/>
    <w:rsid w:val="004E7EEC"/>
    <w:rsid w:val="00592598"/>
    <w:rsid w:val="005E413B"/>
    <w:rsid w:val="00A847C3"/>
    <w:rsid w:val="00C06A79"/>
    <w:rsid w:val="00C60E33"/>
    <w:rsid w:val="00CD1262"/>
    <w:rsid w:val="00EA718C"/>
    <w:rsid w:val="00F30087"/>
    <w:rsid w:val="00FC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6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7F6"/>
  </w:style>
  <w:style w:type="paragraph" w:styleId="Footer">
    <w:name w:val="footer"/>
    <w:basedOn w:val="Normal"/>
    <w:link w:val="FooterChar"/>
    <w:uiPriority w:val="99"/>
    <w:unhideWhenUsed/>
    <w:rsid w:val="00116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6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7F6"/>
  </w:style>
  <w:style w:type="paragraph" w:styleId="Footer">
    <w:name w:val="footer"/>
    <w:basedOn w:val="Normal"/>
    <w:link w:val="FooterChar"/>
    <w:uiPriority w:val="99"/>
    <w:unhideWhenUsed/>
    <w:rsid w:val="00116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C1D8DEB8.dotm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2013-01-29T12:39:00Z</dcterms:created>
  <dcterms:modified xsi:type="dcterms:W3CDTF">2013-01-29T12:39:00Z</dcterms:modified>
</cp:coreProperties>
</file>