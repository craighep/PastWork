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0B0B3D">
                            <w:r>
                              <w:t xml:space="preserve">Warning informs </w:t>
                            </w:r>
                            <w:r w:rsidR="009E596D">
                              <w:t xml:space="preserve">admin that passwords don’t </w:t>
                            </w:r>
                            <w:r w:rsidR="009E596D">
                              <w:t>match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0B0B3D">
                      <w:r>
                        <w:t xml:space="preserve">Warning informs </w:t>
                      </w:r>
                      <w:r w:rsidR="009E596D">
                        <w:t xml:space="preserve">admin that passwords don’t </w:t>
                      </w:r>
                      <w:r w:rsidR="009E596D">
                        <w:t>match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0B0B3D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0B0B3D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0B0B3D">
                              <w:rPr>
                                <w:sz w:val="28"/>
                              </w:rPr>
                              <w:t>27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0B0B3D">
                        <w:rPr>
                          <w:sz w:val="28"/>
                        </w:rPr>
                        <w:t>27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0B0B3D">
                              <w:rPr>
                                <w:sz w:val="28"/>
                              </w:rPr>
                              <w:t>27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0B0B3D">
                        <w:rPr>
                          <w:sz w:val="28"/>
                        </w:rPr>
                        <w:t>27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B3D" w:rsidRDefault="000B0B3D" w:rsidP="000B0B3D">
      <w:pPr>
        <w:spacing w:after="0" w:line="240" w:lineRule="auto"/>
      </w:pPr>
      <w:r>
        <w:separator/>
      </w:r>
    </w:p>
  </w:endnote>
  <w:endnote w:type="continuationSeparator" w:id="0">
    <w:p w:rsidR="000B0B3D" w:rsidRDefault="000B0B3D" w:rsidP="000B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B3D" w:rsidRDefault="000B0B3D" w:rsidP="000B0B3D">
      <w:pPr>
        <w:spacing w:after="0" w:line="240" w:lineRule="auto"/>
      </w:pPr>
      <w:r>
        <w:separator/>
      </w:r>
    </w:p>
  </w:footnote>
  <w:footnote w:type="continuationSeparator" w:id="0">
    <w:p w:rsidR="000B0B3D" w:rsidRDefault="000B0B3D" w:rsidP="000B0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0B0B3D"/>
    <w:rsid w:val="00207B7E"/>
    <w:rsid w:val="009E596D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0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3D"/>
  </w:style>
  <w:style w:type="paragraph" w:styleId="Footer">
    <w:name w:val="footer"/>
    <w:basedOn w:val="Normal"/>
    <w:link w:val="FooterChar"/>
    <w:uiPriority w:val="99"/>
    <w:unhideWhenUsed/>
    <w:rsid w:val="000B0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0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3D"/>
  </w:style>
  <w:style w:type="paragraph" w:styleId="Footer">
    <w:name w:val="footer"/>
    <w:basedOn w:val="Normal"/>
    <w:link w:val="FooterChar"/>
    <w:uiPriority w:val="99"/>
    <w:unhideWhenUsed/>
    <w:rsid w:val="000B0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47754EAE.dotm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3</cp:revision>
  <dcterms:created xsi:type="dcterms:W3CDTF">2013-02-01T09:52:00Z</dcterms:created>
  <dcterms:modified xsi:type="dcterms:W3CDTF">2013-02-01T09:54:00Z</dcterms:modified>
</cp:coreProperties>
</file>