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E33" w:rsidRPr="00F30087" w:rsidRDefault="00207B7E">
      <w:pPr>
        <w:rPr>
          <w:vertAlign w:val="subscript"/>
        </w:rPr>
      </w:pP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-191069</wp:posOffset>
                </wp:positionH>
                <wp:positionV relativeFrom="paragraph">
                  <wp:posOffset>5295331</wp:posOffset>
                </wp:positionV>
                <wp:extent cx="887105" cy="354842"/>
                <wp:effectExtent l="0" t="0" r="8255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105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>
                            <w:r>
                              <w:t>Comments: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-15.05pt;margin-top:416.95pt;width:69.85pt;height:27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" fillcolor="white [3201]" stroked="f" strokeweight=".5pt">
                <v:textbox>
                  <w:txbxContent>
                    <w:p w:rsidR="00207B7E" w:rsidRDefault="00207B7E">
                      <w:r>
                        <w:t>Comments: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805218</wp:posOffset>
                </wp:positionH>
                <wp:positionV relativeFrom="paragraph">
                  <wp:posOffset>5295331</wp:posOffset>
                </wp:positionV>
                <wp:extent cx="5022376" cy="3138985"/>
                <wp:effectExtent l="0" t="0" r="26035" b="234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376" cy="3138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5B2573">
                            <w:r>
                              <w:t>Informs user that username has already been taken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7" type="#_x0000_t202" style="position:absolute;margin-left:63.4pt;margin-top:416.95pt;width:395.45pt;height:247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" fillcolor="white [3201]" strokeweight=".5pt">
                <v:textbox>
                  <w:txbxContent>
                    <w:p w:rsidR="00207B7E" w:rsidRDefault="005B2573">
                      <w:r>
                        <w:t>Informs user that username has already been taken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6CB15" wp14:editId="2D49B026">
                <wp:simplePos x="0" y="0"/>
                <wp:positionH relativeFrom="column">
                  <wp:posOffset>-287020</wp:posOffset>
                </wp:positionH>
                <wp:positionV relativeFrom="paragraph">
                  <wp:posOffset>-341630</wp:posOffset>
                </wp:positionV>
                <wp:extent cx="6441440" cy="8993505"/>
                <wp:effectExtent l="0" t="0" r="1651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1440" cy="89935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2.6pt;margin-top:-26.9pt;width:507.2pt;height:70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" filled="f" strokecolor="black [3213]" strokeweight=".25pt"/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5C6BCD" wp14:editId="3AA09F8B">
                <wp:simplePos x="0" y="0"/>
                <wp:positionH relativeFrom="column">
                  <wp:posOffset>4356100</wp:posOffset>
                </wp:positionH>
                <wp:positionV relativeFrom="paragraph">
                  <wp:posOffset>4245610</wp:posOffset>
                </wp:positionV>
                <wp:extent cx="1677670" cy="395605"/>
                <wp:effectExtent l="0" t="0" r="17780" b="234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8" type="#_x0000_t202" style="position:absolute;margin-left:343pt;margin-top:334.3pt;width:132.1pt;height:31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157A54" wp14:editId="3602B265">
                <wp:simplePos x="0" y="0"/>
                <wp:positionH relativeFrom="column">
                  <wp:posOffset>4358640</wp:posOffset>
                </wp:positionH>
                <wp:positionV relativeFrom="paragraph">
                  <wp:posOffset>4643755</wp:posOffset>
                </wp:positionV>
                <wp:extent cx="1677670" cy="395605"/>
                <wp:effectExtent l="0" t="0" r="17780" b="234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9" type="#_x0000_t202" style="position:absolute;margin-left:343.2pt;margin-top:365.65pt;width:132.1pt;height:31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82AA47" wp14:editId="4FCB3A9C">
                <wp:simplePos x="0" y="0"/>
                <wp:positionH relativeFrom="column">
                  <wp:posOffset>2811439</wp:posOffset>
                </wp:positionH>
                <wp:positionV relativeFrom="paragraph">
                  <wp:posOffset>4640239</wp:posOffset>
                </wp:positionV>
                <wp:extent cx="1542415" cy="395605"/>
                <wp:effectExtent l="0" t="0" r="19685" b="2349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30" type="#_x0000_t202" style="position:absolute;margin-left:221.35pt;margin-top:365.35pt;width:121.45pt;height:31.1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946430" wp14:editId="51D46665">
                <wp:simplePos x="0" y="0"/>
                <wp:positionH relativeFrom="column">
                  <wp:posOffset>1310005</wp:posOffset>
                </wp:positionH>
                <wp:positionV relativeFrom="paragraph">
                  <wp:posOffset>4639310</wp:posOffset>
                </wp:positionV>
                <wp:extent cx="1501140" cy="395605"/>
                <wp:effectExtent l="0" t="0" r="22860" b="2349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31" type="#_x0000_t202" style="position:absolute;margin-left:103.15pt;margin-top:365.3pt;width:118.2pt;height:31.1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690C2D" wp14:editId="4505123C">
                <wp:simplePos x="0" y="0"/>
                <wp:positionH relativeFrom="column">
                  <wp:posOffset>2811145</wp:posOffset>
                </wp:positionH>
                <wp:positionV relativeFrom="paragraph">
                  <wp:posOffset>4244340</wp:posOffset>
                </wp:positionV>
                <wp:extent cx="1542415" cy="395605"/>
                <wp:effectExtent l="0" t="0" r="19685" b="234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2" type="#_x0000_t202" style="position:absolute;margin-left:221.35pt;margin-top:334.2pt;width:121.45pt;height:31.1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99533F" wp14:editId="0B1B94B9">
                <wp:simplePos x="0" y="0"/>
                <wp:positionH relativeFrom="column">
                  <wp:posOffset>-191135</wp:posOffset>
                </wp:positionH>
                <wp:positionV relativeFrom="paragraph">
                  <wp:posOffset>3370580</wp:posOffset>
                </wp:positionV>
                <wp:extent cx="6223000" cy="1664335"/>
                <wp:effectExtent l="0" t="0" r="25400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166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B564905" wp14:editId="583C0CAC">
                                  <wp:extent cx="1624330" cy="395605"/>
                                  <wp:effectExtent l="0" t="0" r="0" b="444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433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2BF03BF" wp14:editId="44FF6105">
                                  <wp:extent cx="3125470" cy="395605"/>
                                  <wp:effectExtent l="0" t="0" r="0" b="444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2547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-15.05pt;margin-top:265.4pt;width:490pt;height:131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" fillcolor="white [3201]" strokeweight=".5pt">
                <v:textbox>
                  <w:txbxContent>
                    <w:p w:rsidR="00F30087" w:rsidRDefault="00F30087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B564905" wp14:editId="583C0CAC">
                            <wp:extent cx="1624330" cy="395605"/>
                            <wp:effectExtent l="0" t="0" r="0" b="444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433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2BF03BF" wp14:editId="44FF6105">
                            <wp:extent cx="3125470" cy="395605"/>
                            <wp:effectExtent l="0" t="0" r="0" b="444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2547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2521FF" wp14:editId="77961497">
                <wp:simplePos x="0" y="0"/>
                <wp:positionH relativeFrom="column">
                  <wp:posOffset>-191069</wp:posOffset>
                </wp:positionH>
                <wp:positionV relativeFrom="paragraph">
                  <wp:posOffset>4640239</wp:posOffset>
                </wp:positionV>
                <wp:extent cx="1501254" cy="395605"/>
                <wp:effectExtent l="0" t="0" r="22860" b="234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34" type="#_x0000_t202" style="position:absolute;margin-left:-15.05pt;margin-top:365.35pt;width:118.2pt;height:31.1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A0E6B5" wp14:editId="5EBF7F59">
                <wp:simplePos x="0" y="0"/>
                <wp:positionH relativeFrom="column">
                  <wp:posOffset>1310185</wp:posOffset>
                </wp:positionH>
                <wp:positionV relativeFrom="paragraph">
                  <wp:posOffset>4244454</wp:posOffset>
                </wp:positionV>
                <wp:extent cx="1500505" cy="395605"/>
                <wp:effectExtent l="0" t="0" r="23495" b="234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35" type="#_x0000_t202" style="position:absolute;margin-left:103.15pt;margin-top:334.2pt;width:118.15pt;height:31.1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85721D" wp14:editId="6177BB3E">
                <wp:simplePos x="0" y="0"/>
                <wp:positionH relativeFrom="column">
                  <wp:posOffset>-191069</wp:posOffset>
                </wp:positionH>
                <wp:positionV relativeFrom="paragraph">
                  <wp:posOffset>4244454</wp:posOffset>
                </wp:positionV>
                <wp:extent cx="1501254" cy="395605"/>
                <wp:effectExtent l="0" t="0" r="22860" b="234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6" type="#_x0000_t202" style="position:absolute;margin-left:-15.05pt;margin-top:334.2pt;width:118.2pt;height:31.1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572B57" wp14:editId="30267F13">
                <wp:simplePos x="0" y="0"/>
                <wp:positionH relativeFrom="column">
                  <wp:posOffset>2810690</wp:posOffset>
                </wp:positionH>
                <wp:positionV relativeFrom="paragraph">
                  <wp:posOffset>3848669</wp:posOffset>
                </wp:positionV>
                <wp:extent cx="1542946" cy="395605"/>
                <wp:effectExtent l="0" t="0" r="19685" b="234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946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7" type="#_x0000_t202" style="position:absolute;margin-left:221.3pt;margin-top:303.05pt;width:121.5pt;height:31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E5C6E8" wp14:editId="3D0C854D">
                <wp:simplePos x="0" y="0"/>
                <wp:positionH relativeFrom="column">
                  <wp:posOffset>4353854</wp:posOffset>
                </wp:positionH>
                <wp:positionV relativeFrom="paragraph">
                  <wp:posOffset>3848669</wp:posOffset>
                </wp:positionV>
                <wp:extent cx="1678077" cy="395605"/>
                <wp:effectExtent l="0" t="0" r="17780" b="234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077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8" type="#_x0000_t202" style="position:absolute;margin-left:342.8pt;margin-top:303.05pt;width:132.15pt;height:31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62BEB4" wp14:editId="7B3AD029">
                <wp:simplePos x="0" y="0"/>
                <wp:positionH relativeFrom="column">
                  <wp:posOffset>1308413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9" type="#_x0000_t202" style="position:absolute;margin-left:103pt;margin-top:303pt;width:118.15pt;height:31.1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50ADC2" wp14:editId="24269E81">
                <wp:simplePos x="0" y="0"/>
                <wp:positionH relativeFrom="column">
                  <wp:posOffset>-191135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40" type="#_x0000_t202" style="position:absolute;margin-left:-15.05pt;margin-top:303pt;width:118.15pt;height:31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9B8916" wp14:editId="01E7031D">
                <wp:simplePos x="0" y="0"/>
                <wp:positionH relativeFrom="column">
                  <wp:posOffset>-191069</wp:posOffset>
                </wp:positionH>
                <wp:positionV relativeFrom="paragraph">
                  <wp:posOffset>3370997</wp:posOffset>
                </wp:positionV>
                <wp:extent cx="6223000" cy="477672"/>
                <wp:effectExtent l="0" t="0" r="25400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477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207B7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07B7E">
                              <w:rPr>
                                <w:sz w:val="24"/>
                              </w:rPr>
                              <w:t>Change Control Form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41" type="#_x0000_t202" style="position:absolute;margin-left:-15.05pt;margin-top:265.45pt;width:490pt;height:37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" fillcolor="white [3201]" strokeweight=".5pt">
                <v:textbox>
                  <w:txbxContent>
                    <w:p w:rsidR="00F30087" w:rsidRPr="00207B7E" w:rsidRDefault="00207B7E" w:rsidP="00207B7E">
                      <w:pPr>
                        <w:jc w:val="center"/>
                        <w:rPr>
                          <w:sz w:val="24"/>
                        </w:rPr>
                      </w:pPr>
                      <w:r w:rsidRPr="00207B7E">
                        <w:rPr>
                          <w:sz w:val="24"/>
                        </w:rPr>
                        <w:t>Change Control Form Numbers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6F153A" wp14:editId="3E8E138F">
                <wp:simplePos x="0" y="0"/>
                <wp:positionH relativeFrom="column">
                  <wp:posOffset>-272415</wp:posOffset>
                </wp:positionH>
                <wp:positionV relativeFrom="paragraph">
                  <wp:posOffset>2674307</wp:posOffset>
                </wp:positionV>
                <wp:extent cx="6427792" cy="55915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7792" cy="559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207B7E">
                            <w:r>
                              <w:t>If the test failed, then at CCF must be completed.</w:t>
                            </w:r>
                          </w:p>
                          <w:p w:rsidR="00207B7E" w:rsidRDefault="00207B7E">
                            <w:r>
                              <w:t>Record in the following table the number of each CCF filled 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2" type="#_x0000_t202" style="position:absolute;margin-left:-21.45pt;margin-top:210.6pt;width:506.15pt;height:4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" fillcolor="white [3201]" stroked="f" strokeweight=".5pt">
                <v:textbox>
                  <w:txbxContent>
                    <w:p w:rsidR="00F30087" w:rsidRDefault="00207B7E">
                      <w:r>
                        <w:t>If the test failed, then at CCF must be completed.</w:t>
                      </w:r>
                    </w:p>
                    <w:p w:rsidR="00207B7E" w:rsidRDefault="00207B7E">
                      <w:r>
                        <w:t xml:space="preserve">Record in the following table the number of </w:t>
                      </w:r>
                      <w:bookmarkStart w:id="1" w:name="_GoBack"/>
                      <w:bookmarkEnd w:id="1"/>
                      <w:r>
                        <w:t>each CCF filled in.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913C59" wp14:editId="3DC515A6">
                <wp:simplePos x="0" y="0"/>
                <wp:positionH relativeFrom="column">
                  <wp:posOffset>-286385</wp:posOffset>
                </wp:positionH>
                <wp:positionV relativeFrom="paragraph">
                  <wp:posOffset>2005330</wp:posOffset>
                </wp:positionV>
                <wp:extent cx="6441440" cy="586740"/>
                <wp:effectExtent l="0" t="0" r="1651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Test Passed? (Y/N): </w:t>
                            </w:r>
                            <w:r w:rsidR="005B2573">
                              <w:rPr>
                                <w:sz w:val="28"/>
                              </w:rPr>
                              <w:t>Y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43" type="#_x0000_t202" style="position:absolute;margin-left:-22.55pt;margin-top:157.9pt;width:507.2pt;height:46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Test Passed? (Y/N): </w:t>
                      </w:r>
                      <w:r w:rsidR="005B2573">
                        <w:rPr>
                          <w:sz w:val="28"/>
                        </w:rPr>
                        <w:t>Y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DC49C3" wp14:editId="3A068A1E">
                <wp:simplePos x="0" y="0"/>
                <wp:positionH relativeFrom="column">
                  <wp:posOffset>-286603</wp:posOffset>
                </wp:positionH>
                <wp:positionV relativeFrom="paragraph">
                  <wp:posOffset>1419367</wp:posOffset>
                </wp:positionV>
                <wp:extent cx="6441592" cy="586740"/>
                <wp:effectExtent l="0" t="0" r="1651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592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Baseline Version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1.0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44" type="#_x0000_t202" style="position:absolute;margin-left:-22.55pt;margin-top:111.75pt;width:507.2pt;height:46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Baseline Version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>1.0</w:t>
                      </w:r>
                      <w:bookmarkStart w:id="1" w:name="_GoBack"/>
                      <w:bookmarkEnd w:id="1"/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ED774B" wp14:editId="5C063C48">
                <wp:simplePos x="0" y="0"/>
                <wp:positionH relativeFrom="column">
                  <wp:posOffset>2936240</wp:posOffset>
                </wp:positionH>
                <wp:positionV relativeFrom="paragraph">
                  <wp:posOffset>834712</wp:posOffset>
                </wp:positionV>
                <wp:extent cx="3220872" cy="586854"/>
                <wp:effectExtent l="0" t="0" r="1778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Group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NO3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45" type="#_x0000_t202" style="position:absolute;margin-left:231.2pt;margin-top:65.75pt;width:253.6pt;height:4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Group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NO3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436D4B" wp14:editId="13C4DFF8">
                <wp:simplePos x="0" y="0"/>
                <wp:positionH relativeFrom="column">
                  <wp:posOffset>-284480</wp:posOffset>
                </wp:positionH>
                <wp:positionV relativeFrom="paragraph">
                  <wp:posOffset>834390</wp:posOffset>
                </wp:positionV>
                <wp:extent cx="3220720" cy="586740"/>
                <wp:effectExtent l="0" t="0" r="1778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Tester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</w:t>
                            </w:r>
                            <w:r w:rsidR="00C955E2">
                              <w:rPr>
                                <w:sz w:val="28"/>
                              </w:rPr>
                              <w:tab/>
                              <w:t>KYV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46" type="#_x0000_t202" style="position:absolute;margin-left:-22.4pt;margin-top:65.7pt;width:253.6pt;height:4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Tester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ab/>
                        <w:t>KYV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D0DB2E" wp14:editId="21751C06">
                <wp:simplePos x="0" y="0"/>
                <wp:positionH relativeFrom="column">
                  <wp:posOffset>2936240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Date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>28</w:t>
                            </w:r>
                            <w:proofErr w:type="gramEnd"/>
                            <w:r w:rsidR="00C955E2">
                              <w:rPr>
                                <w:sz w:val="28"/>
                              </w:rPr>
                              <w:t>/1/13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47" type="#_x0000_t202" style="position:absolute;margin-left:231.2pt;margin-top:19.5pt;width:253.6pt;height:4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Date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>28</w:t>
                      </w:r>
                      <w:proofErr w:type="gramEnd"/>
                      <w:r w:rsidR="00C955E2">
                        <w:rPr>
                          <w:sz w:val="28"/>
                        </w:rPr>
                        <w:t>/1/13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C0E162" wp14:editId="169336DC">
                <wp:simplePos x="0" y="0"/>
                <wp:positionH relativeFrom="column">
                  <wp:posOffset>-284480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ID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</w:t>
                            </w:r>
                            <w:r w:rsidR="00C955E2">
                              <w:rPr>
                                <w:sz w:val="28"/>
                              </w:rPr>
                              <w:t>SE-NO3-</w:t>
                            </w:r>
                            <w:r w:rsidR="008F6091">
                              <w:rPr>
                                <w:sz w:val="28"/>
                              </w:rPr>
                              <w:t>37</w:t>
                            </w:r>
                            <w:bookmarkStart w:id="0" w:name="_GoBack"/>
                            <w:bookmarkEnd w:id="0"/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48" type="#_x0000_t202" style="position:absolute;margin-left:-22.4pt;margin-top:19.5pt;width:253.6pt;height:4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ID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>SE-NO3-</w:t>
                      </w:r>
                      <w:r w:rsidR="008F6091">
                        <w:rPr>
                          <w:sz w:val="28"/>
                        </w:rPr>
                        <w:t>37</w:t>
                      </w:r>
                      <w:bookmarkStart w:id="1" w:name="_GoBack"/>
                      <w:bookmarkEnd w:id="1"/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AC49A0" wp14:editId="74913F56">
                <wp:simplePos x="0" y="0"/>
                <wp:positionH relativeFrom="column">
                  <wp:posOffset>2936240</wp:posOffset>
                </wp:positionH>
                <wp:positionV relativeFrom="paragraph">
                  <wp:posOffset>-338142</wp:posOffset>
                </wp:positionV>
                <wp:extent cx="3220720" cy="586740"/>
                <wp:effectExtent l="0" t="0" r="1778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F30087">
                            <w:pPr>
                              <w:rPr>
                                <w:sz w:val="28"/>
                              </w:rPr>
                            </w:pPr>
                            <w:r w:rsidRPr="00207B7E">
                              <w:rPr>
                                <w:sz w:val="28"/>
                              </w:rPr>
                              <w:t>Test Log No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8F6091">
                              <w:rPr>
                                <w:sz w:val="28"/>
                              </w:rPr>
                              <w:t>37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49" type="#_x0000_t202" style="position:absolute;margin-left:231.2pt;margin-top:-26.65pt;width:253.6pt;height:4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" fillcolor="white [3201]" strokeweight=".5pt">
                <v:textbox>
                  <w:txbxContent>
                    <w:p w:rsidR="00F30087" w:rsidRPr="00207B7E" w:rsidRDefault="00207B7E" w:rsidP="00F30087">
                      <w:pPr>
                        <w:rPr>
                          <w:sz w:val="28"/>
                        </w:rPr>
                      </w:pPr>
                      <w:r w:rsidRPr="00207B7E">
                        <w:rPr>
                          <w:sz w:val="28"/>
                        </w:rPr>
                        <w:t>Test Log No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8F6091">
                        <w:rPr>
                          <w:sz w:val="28"/>
                        </w:rPr>
                        <w:t>37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7B9A3" wp14:editId="0BD94B34">
                <wp:simplePos x="0" y="0"/>
                <wp:positionH relativeFrom="column">
                  <wp:posOffset>-286603</wp:posOffset>
                </wp:positionH>
                <wp:positionV relativeFrom="paragraph">
                  <wp:posOffset>-341194</wp:posOffset>
                </wp:positionV>
                <wp:extent cx="3220872" cy="586854"/>
                <wp:effectExtent l="0" t="0" r="1778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207B7E">
                              <w:rPr>
                                <w:b/>
                                <w:sz w:val="32"/>
                              </w:rPr>
                              <w:t>TEST LOG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50" type="#_x0000_t202" style="position:absolute;margin-left:-22.55pt;margin-top:-26.85pt;width:253.6pt;height:4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" fillcolor="white [3201]" strokeweight=".5pt">
                <v:textbox>
                  <w:txbxContent>
                    <w:p w:rsidR="00F30087" w:rsidRPr="00207B7E" w:rsidRDefault="00207B7E">
                      <w:pPr>
                        <w:rPr>
                          <w:b/>
                          <w:sz w:val="32"/>
                        </w:rPr>
                      </w:pPr>
                      <w:r w:rsidRPr="00207B7E">
                        <w:rPr>
                          <w:b/>
                          <w:sz w:val="32"/>
                        </w:rPr>
                        <w:t>TEST LOG FORM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softHyphen/>
      </w:r>
      <w:r w:rsidR="00F30087">
        <w:softHyphen/>
      </w:r>
    </w:p>
    <w:sectPr w:rsidR="00C60E33" w:rsidRPr="00F30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573" w:rsidRDefault="005B2573" w:rsidP="005B2573">
      <w:pPr>
        <w:spacing w:after="0" w:line="240" w:lineRule="auto"/>
      </w:pPr>
      <w:r>
        <w:separator/>
      </w:r>
    </w:p>
  </w:endnote>
  <w:endnote w:type="continuationSeparator" w:id="0">
    <w:p w:rsidR="005B2573" w:rsidRDefault="005B2573" w:rsidP="005B2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573" w:rsidRDefault="005B2573" w:rsidP="005B2573">
      <w:pPr>
        <w:spacing w:after="0" w:line="240" w:lineRule="auto"/>
      </w:pPr>
      <w:r>
        <w:separator/>
      </w:r>
    </w:p>
  </w:footnote>
  <w:footnote w:type="continuationSeparator" w:id="0">
    <w:p w:rsidR="005B2573" w:rsidRDefault="005B2573" w:rsidP="005B25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087"/>
    <w:rsid w:val="001D7E69"/>
    <w:rsid w:val="00207B7E"/>
    <w:rsid w:val="005B2573"/>
    <w:rsid w:val="008F6091"/>
    <w:rsid w:val="00C60E33"/>
    <w:rsid w:val="00C955E2"/>
    <w:rsid w:val="00F3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2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573"/>
  </w:style>
  <w:style w:type="paragraph" w:styleId="Footer">
    <w:name w:val="footer"/>
    <w:basedOn w:val="Normal"/>
    <w:link w:val="FooterChar"/>
    <w:uiPriority w:val="99"/>
    <w:unhideWhenUsed/>
    <w:rsid w:val="005B2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5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2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573"/>
  </w:style>
  <w:style w:type="paragraph" w:styleId="Footer">
    <w:name w:val="footer"/>
    <w:basedOn w:val="Normal"/>
    <w:link w:val="FooterChar"/>
    <w:uiPriority w:val="99"/>
    <w:unhideWhenUsed/>
    <w:rsid w:val="005B2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1B09A893.dotm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Staff and Students at Aber Uni</cp:lastModifiedBy>
  <cp:revision>2</cp:revision>
  <dcterms:created xsi:type="dcterms:W3CDTF">2013-01-29T12:51:00Z</dcterms:created>
  <dcterms:modified xsi:type="dcterms:W3CDTF">2013-01-29T12:51:00Z</dcterms:modified>
</cp:coreProperties>
</file>