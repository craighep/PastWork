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A7B36">
                            <w:r>
                              <w:t>No notification pops up informing user of successful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2A7B36">
                      <w:r>
                        <w:t xml:space="preserve">No notification pops up informing user of successful </w:t>
                      </w:r>
                      <w:r>
                        <w:t>login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2A7B36">
                              <w:rPr>
                                <w:sz w:val="28"/>
                              </w:rPr>
                              <w:t>N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2A7B36">
                        <w:rPr>
                          <w:sz w:val="28"/>
                        </w:rPr>
                        <w:t>N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>SE-NO3-</w:t>
                            </w:r>
                            <w:r w:rsidR="00DD4D9E">
                              <w:rPr>
                                <w:sz w:val="28"/>
                              </w:rPr>
                              <w:t>29</w:t>
                            </w:r>
                            <w:bookmarkStart w:id="0" w:name="_GoBack"/>
                            <w:bookmarkEnd w:id="0"/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SE-NO3-</w:t>
                      </w:r>
                      <w:r w:rsidR="00DD4D9E">
                        <w:rPr>
                          <w:sz w:val="28"/>
                        </w:rPr>
                        <w:t>29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DD4D9E">
                              <w:rPr>
                                <w:sz w:val="28"/>
                              </w:rPr>
                              <w:t>29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DD4D9E">
                        <w:rPr>
                          <w:sz w:val="28"/>
                        </w:rPr>
                        <w:t>29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B36" w:rsidRDefault="002A7B36" w:rsidP="002A7B36">
      <w:pPr>
        <w:spacing w:after="0" w:line="240" w:lineRule="auto"/>
      </w:pPr>
      <w:r>
        <w:separator/>
      </w:r>
    </w:p>
  </w:endnote>
  <w:endnote w:type="continuationSeparator" w:id="0">
    <w:p w:rsidR="002A7B36" w:rsidRDefault="002A7B36" w:rsidP="002A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B36" w:rsidRDefault="002A7B36" w:rsidP="002A7B36">
      <w:pPr>
        <w:spacing w:after="0" w:line="240" w:lineRule="auto"/>
      </w:pPr>
      <w:r>
        <w:separator/>
      </w:r>
    </w:p>
  </w:footnote>
  <w:footnote w:type="continuationSeparator" w:id="0">
    <w:p w:rsidR="002A7B36" w:rsidRDefault="002A7B36" w:rsidP="002A7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2A7B36"/>
    <w:rsid w:val="00C60E33"/>
    <w:rsid w:val="00C9290A"/>
    <w:rsid w:val="00C955E2"/>
    <w:rsid w:val="00DD4D9E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7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B36"/>
  </w:style>
  <w:style w:type="paragraph" w:styleId="Footer">
    <w:name w:val="footer"/>
    <w:basedOn w:val="Normal"/>
    <w:link w:val="FooterChar"/>
    <w:uiPriority w:val="99"/>
    <w:unhideWhenUsed/>
    <w:rsid w:val="002A7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B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7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B36"/>
  </w:style>
  <w:style w:type="paragraph" w:styleId="Footer">
    <w:name w:val="footer"/>
    <w:basedOn w:val="Normal"/>
    <w:link w:val="FooterChar"/>
    <w:uiPriority w:val="99"/>
    <w:unhideWhenUsed/>
    <w:rsid w:val="002A7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F32C2741.dotm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2013-01-29T12:46:00Z</dcterms:created>
  <dcterms:modified xsi:type="dcterms:W3CDTF">2013-01-29T12:46:00Z</dcterms:modified>
</cp:coreProperties>
</file>