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913CBE">
                            <w:r>
                              <w:t>The battle commences instantly, without allowing the opponent to accept. No notification is shown to inform the user that the request has been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913CBE">
                      <w:r>
                        <w:t xml:space="preserve">The battle commences instantly, without allowing the opponent to accept. No notification is shown to inform the user that the request has been </w:t>
                      </w:r>
                      <w:r>
                        <w:t>sent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1064E1">
                            <w:r>
                              <w:t>CCF1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1064E1">
                      <w:r>
                        <w:t>CCF1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913CBE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913CBE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337560">
                              <w:rPr>
                                <w:sz w:val="28"/>
                              </w:rPr>
                              <w:t>07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337560">
                        <w:rPr>
                          <w:sz w:val="28"/>
                        </w:rPr>
                        <w:t>07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337560">
                              <w:rPr>
                                <w:sz w:val="28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337560">
                        <w:rPr>
                          <w:sz w:val="28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  <w:bookmarkStart w:id="0" w:name="_GoBack"/>
      <w:bookmarkEnd w:id="0"/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BE" w:rsidRDefault="00913CBE" w:rsidP="00913CBE">
      <w:pPr>
        <w:spacing w:after="0" w:line="240" w:lineRule="auto"/>
      </w:pPr>
      <w:r>
        <w:separator/>
      </w:r>
    </w:p>
  </w:endnote>
  <w:endnote w:type="continuationSeparator" w:id="0">
    <w:p w:rsidR="00913CBE" w:rsidRDefault="00913CBE" w:rsidP="0091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BE" w:rsidRDefault="00913CBE" w:rsidP="00913CBE">
      <w:pPr>
        <w:spacing w:after="0" w:line="240" w:lineRule="auto"/>
      </w:pPr>
      <w:r>
        <w:separator/>
      </w:r>
    </w:p>
  </w:footnote>
  <w:footnote w:type="continuationSeparator" w:id="0">
    <w:p w:rsidR="00913CBE" w:rsidRDefault="00913CBE" w:rsidP="00913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064E1"/>
    <w:rsid w:val="00207B7E"/>
    <w:rsid w:val="0029320C"/>
    <w:rsid w:val="00337560"/>
    <w:rsid w:val="00913CBE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BE"/>
  </w:style>
  <w:style w:type="paragraph" w:styleId="Footer">
    <w:name w:val="footer"/>
    <w:basedOn w:val="Normal"/>
    <w:link w:val="FooterChar"/>
    <w:uiPriority w:val="99"/>
    <w:unhideWhenUsed/>
    <w:rsid w:val="009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BE"/>
  </w:style>
  <w:style w:type="paragraph" w:styleId="Footer">
    <w:name w:val="footer"/>
    <w:basedOn w:val="Normal"/>
    <w:link w:val="FooterChar"/>
    <w:uiPriority w:val="99"/>
    <w:unhideWhenUsed/>
    <w:rsid w:val="009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2013-02-01T10:22:00Z</cp:lastPrinted>
  <dcterms:created xsi:type="dcterms:W3CDTF">2013-01-29T12:41:00Z</dcterms:created>
  <dcterms:modified xsi:type="dcterms:W3CDTF">2013-02-01T10:22:00Z</dcterms:modified>
</cp:coreProperties>
</file>