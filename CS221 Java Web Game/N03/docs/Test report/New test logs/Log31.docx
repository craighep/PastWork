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C96D7A">
                            <w:r>
                              <w:t xml:space="preserve">Test passed, enter correct </w:t>
                            </w:r>
                            <w:r w:rsidR="00604624">
                              <w:t>details</w:t>
                            </w:r>
                            <w:bookmarkStart w:id="0" w:name="_GoBack"/>
                            <w:bookmarkEnd w:id="0"/>
                            <w:r>
                              <w:t>, and user is taken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C96D7A">
                      <w:r>
                        <w:t xml:space="preserve">Test passed, enter correct </w:t>
                      </w:r>
                      <w:r w:rsidR="00604624">
                        <w:t>details</w:t>
                      </w:r>
                      <w:bookmarkStart w:id="1" w:name="_GoBack"/>
                      <w:bookmarkEnd w:id="1"/>
                      <w:r>
                        <w:t>, and user is taken to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C96D7A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C96D7A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1.0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4D0D3C">
                              <w:rPr>
                                <w:sz w:val="28"/>
                              </w:rPr>
                              <w:t>3</w:t>
                            </w:r>
                            <w:r w:rsidR="00DF02E0">
                              <w:rPr>
                                <w:sz w:val="28"/>
                              </w:rPr>
                              <w:t>1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SE-NO3-</w:t>
                      </w:r>
                      <w:r w:rsidR="004D0D3C">
                        <w:rPr>
                          <w:sz w:val="28"/>
                        </w:rPr>
                        <w:t>3</w:t>
                      </w:r>
                      <w:bookmarkStart w:id="1" w:name="_GoBack"/>
                      <w:bookmarkEnd w:id="1"/>
                      <w:r w:rsidR="00DF02E0">
                        <w:rPr>
                          <w:sz w:val="28"/>
                        </w:rPr>
                        <w:t>1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4D0D3C">
                              <w:rPr>
                                <w:sz w:val="28"/>
                              </w:rPr>
                              <w:t>31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4D0D3C">
                        <w:rPr>
                          <w:sz w:val="28"/>
                        </w:rPr>
                        <w:t>31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2E0" w:rsidRDefault="00DF02E0" w:rsidP="00DF02E0">
      <w:pPr>
        <w:spacing w:after="0" w:line="240" w:lineRule="auto"/>
      </w:pPr>
      <w:r>
        <w:separator/>
      </w:r>
    </w:p>
  </w:endnote>
  <w:endnote w:type="continuationSeparator" w:id="0">
    <w:p w:rsidR="00DF02E0" w:rsidRDefault="00DF02E0" w:rsidP="00DF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2E0" w:rsidRDefault="00DF02E0" w:rsidP="00DF02E0">
      <w:pPr>
        <w:spacing w:after="0" w:line="240" w:lineRule="auto"/>
      </w:pPr>
      <w:r>
        <w:separator/>
      </w:r>
    </w:p>
  </w:footnote>
  <w:footnote w:type="continuationSeparator" w:id="0">
    <w:p w:rsidR="00DF02E0" w:rsidRDefault="00DF02E0" w:rsidP="00DF02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4D0D3C"/>
    <w:rsid w:val="00604624"/>
    <w:rsid w:val="00C60E33"/>
    <w:rsid w:val="00C955E2"/>
    <w:rsid w:val="00C96D7A"/>
    <w:rsid w:val="00DD0BDD"/>
    <w:rsid w:val="00DF02E0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0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E0"/>
  </w:style>
  <w:style w:type="paragraph" w:styleId="Footer">
    <w:name w:val="footer"/>
    <w:basedOn w:val="Normal"/>
    <w:link w:val="FooterChar"/>
    <w:uiPriority w:val="99"/>
    <w:unhideWhenUsed/>
    <w:rsid w:val="00DF0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0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E0"/>
  </w:style>
  <w:style w:type="paragraph" w:styleId="Footer">
    <w:name w:val="footer"/>
    <w:basedOn w:val="Normal"/>
    <w:link w:val="FooterChar"/>
    <w:uiPriority w:val="99"/>
    <w:unhideWhenUsed/>
    <w:rsid w:val="00DF0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4189FD6C.dotm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3</cp:revision>
  <cp:lastPrinted>2013-02-01T10:10:00Z</cp:lastPrinted>
  <dcterms:created xsi:type="dcterms:W3CDTF">2013-01-29T12:48:00Z</dcterms:created>
  <dcterms:modified xsi:type="dcterms:W3CDTF">2013-02-01T10:10:00Z</dcterms:modified>
</cp:coreProperties>
</file>