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BB52E5">
                            <w:r>
                              <w:t xml:space="preserve">Monster deleted </w:t>
                            </w:r>
                            <w:r>
                              <w:t>fine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BB52E5">
                      <w:r>
                        <w:t xml:space="preserve">Monster deleted </w:t>
                      </w:r>
                      <w:r>
                        <w:t>fine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BB52E5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BB52E5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BB52E5">
                              <w:rPr>
                                <w:sz w:val="28"/>
                              </w:rPr>
                              <w:t>06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BB52E5">
                        <w:rPr>
                          <w:sz w:val="28"/>
                        </w:rPr>
                        <w:t>06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BB52E5">
                              <w:rPr>
                                <w:sz w:val="28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BB52E5">
                        <w:rPr>
                          <w:sz w:val="28"/>
                        </w:rP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BB52E5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47754EAE.dotm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2013-02-01T09:47:00Z</dcterms:created>
  <dcterms:modified xsi:type="dcterms:W3CDTF">2013-02-01T09:47:00Z</dcterms:modified>
</cp:coreProperties>
</file>