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7977A0">
                            <w:r>
                              <w:t>There appears to be no limit to the minimum amount of characters in a password, all different formats tried, yet it allows the user to register without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7977A0">
                      <w:r>
                        <w:t xml:space="preserve">There appears to be no limit to the minimum amount of characters in a password, all different formats tried, yet it allows the user to register without </w:t>
                      </w:r>
                      <w:r>
                        <w:t>question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BD43E5">
                            <w:r>
                              <w:t>CCF8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BD43E5">
                      <w:r>
                        <w:t>CCF8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7977A0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7977A0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804A1D">
                              <w:rPr>
                                <w:sz w:val="28"/>
                              </w:rPr>
                              <w:t>33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804A1D">
                        <w:rPr>
                          <w:sz w:val="28"/>
                        </w:rPr>
                        <w:t>33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804A1D">
                              <w:rPr>
                                <w:sz w:val="28"/>
                              </w:rPr>
                              <w:t>33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804A1D">
                        <w:rPr>
                          <w:sz w:val="28"/>
                        </w:rPr>
                        <w:t>33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A0" w:rsidRDefault="007977A0" w:rsidP="007977A0">
      <w:pPr>
        <w:spacing w:after="0" w:line="240" w:lineRule="auto"/>
      </w:pPr>
      <w:r>
        <w:separator/>
      </w:r>
    </w:p>
  </w:endnote>
  <w:endnote w:type="continuationSeparator" w:id="0">
    <w:p w:rsidR="007977A0" w:rsidRDefault="007977A0" w:rsidP="00797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A0" w:rsidRDefault="007977A0" w:rsidP="007977A0">
      <w:pPr>
        <w:spacing w:after="0" w:line="240" w:lineRule="auto"/>
      </w:pPr>
      <w:r>
        <w:separator/>
      </w:r>
    </w:p>
  </w:footnote>
  <w:footnote w:type="continuationSeparator" w:id="0">
    <w:p w:rsidR="007977A0" w:rsidRDefault="007977A0" w:rsidP="00797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7977A0"/>
    <w:rsid w:val="007C5334"/>
    <w:rsid w:val="00804A1D"/>
    <w:rsid w:val="00BD43E5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A0"/>
  </w:style>
  <w:style w:type="paragraph" w:styleId="Footer">
    <w:name w:val="footer"/>
    <w:basedOn w:val="Normal"/>
    <w:link w:val="FooterChar"/>
    <w:uiPriority w:val="99"/>
    <w:unhideWhenUsed/>
    <w:rsid w:val="0079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7A0"/>
  </w:style>
  <w:style w:type="paragraph" w:styleId="Footer">
    <w:name w:val="footer"/>
    <w:basedOn w:val="Normal"/>
    <w:link w:val="FooterChar"/>
    <w:uiPriority w:val="99"/>
    <w:unhideWhenUsed/>
    <w:rsid w:val="007977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2013-02-01T10:28:00Z</cp:lastPrinted>
  <dcterms:created xsi:type="dcterms:W3CDTF">2013-01-29T12:49:00Z</dcterms:created>
  <dcterms:modified xsi:type="dcterms:W3CDTF">2013-02-01T10:28:00Z</dcterms:modified>
</cp:coreProperties>
</file>