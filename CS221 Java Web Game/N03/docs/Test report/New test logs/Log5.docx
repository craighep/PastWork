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26A50">
                            <w:r>
                              <w:t>Clicked onto monsters link to navigate to monsters page, correctly showed list of monsters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163696" w:rsidRDefault="00126A50">
                      <w:r>
                        <w:t xml:space="preserve">Clicked onto monsters link to navigate to monsters page, correctly showed list of </w:t>
                      </w:r>
                      <w:r>
                        <w:t>monsters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t>If the test failed, then at CCF must be completed.</w:t>
                            </w:r>
                          </w:p>
                          <w:p w:rsidR="00163696" w:rsidRDefault="00163696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Passed? (Y/N): Y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Passed? (Y/N): Y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1.0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N03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N03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CRH13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CRH13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28/01/2013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28/01/2013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SE-N03-</w:t>
                            </w:r>
                            <w:r w:rsidR="00544704">
                              <w:rPr>
                                <w:sz w:val="28"/>
                              </w:rPr>
                              <w:t>05</w:t>
                            </w:r>
                            <w:bookmarkStart w:id="0" w:name="_GoBack"/>
                            <w:bookmarkEnd w:id="0"/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SE-N03-</w:t>
                      </w:r>
                      <w:r w:rsidR="00544704">
                        <w:rPr>
                          <w:sz w:val="28"/>
                        </w:rPr>
                        <w:t>05</w:t>
                      </w:r>
                      <w:bookmarkStart w:id="1" w:name="_GoBack"/>
                      <w:bookmarkEnd w:id="1"/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No:</w:t>
                            </w:r>
                            <w:r w:rsidR="00544704">
                              <w:rPr>
                                <w:sz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163696" w:rsidRPr="00207B7E" w:rsidRDefault="00163696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No:</w:t>
                      </w:r>
                      <w:r w:rsidR="00544704">
                        <w:rPr>
                          <w:sz w:val="28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FE" w:rsidRDefault="00FE3AFE" w:rsidP="00FE3AFE">
      <w:pPr>
        <w:spacing w:after="0" w:line="240" w:lineRule="auto"/>
      </w:pPr>
      <w:r>
        <w:separator/>
      </w:r>
    </w:p>
  </w:endnote>
  <w:endnote w:type="continuationSeparator" w:id="0">
    <w:p w:rsidR="00FE3AFE" w:rsidRDefault="00FE3AFE" w:rsidP="00FE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FE" w:rsidRDefault="00FE3AFE" w:rsidP="00FE3AFE">
      <w:pPr>
        <w:spacing w:after="0" w:line="240" w:lineRule="auto"/>
      </w:pPr>
      <w:r>
        <w:separator/>
      </w:r>
    </w:p>
  </w:footnote>
  <w:footnote w:type="continuationSeparator" w:id="0">
    <w:p w:rsidR="00FE3AFE" w:rsidRDefault="00FE3AFE" w:rsidP="00FE3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26A50"/>
    <w:rsid w:val="00163696"/>
    <w:rsid w:val="001904CB"/>
    <w:rsid w:val="00207B7E"/>
    <w:rsid w:val="00243989"/>
    <w:rsid w:val="003B58B1"/>
    <w:rsid w:val="004E7EEC"/>
    <w:rsid w:val="00544704"/>
    <w:rsid w:val="005E413B"/>
    <w:rsid w:val="00A847C3"/>
    <w:rsid w:val="00C06A79"/>
    <w:rsid w:val="00C60E33"/>
    <w:rsid w:val="00CD1262"/>
    <w:rsid w:val="00EA718C"/>
    <w:rsid w:val="00F30087"/>
    <w:rsid w:val="00FC6214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FE"/>
  </w:style>
  <w:style w:type="paragraph" w:styleId="Footer">
    <w:name w:val="footer"/>
    <w:basedOn w:val="Normal"/>
    <w:link w:val="FooterChar"/>
    <w:uiPriority w:val="99"/>
    <w:unhideWhenUsed/>
    <w:rsid w:val="00FE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FE"/>
  </w:style>
  <w:style w:type="paragraph" w:styleId="Footer">
    <w:name w:val="footer"/>
    <w:basedOn w:val="Normal"/>
    <w:link w:val="FooterChar"/>
    <w:uiPriority w:val="99"/>
    <w:unhideWhenUsed/>
    <w:rsid w:val="00FE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C1D8DEB8.dotm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2013-01-29T12:40:00Z</dcterms:created>
  <dcterms:modified xsi:type="dcterms:W3CDTF">2013-01-29T12:40:00Z</dcterms:modified>
</cp:coreProperties>
</file>