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C14723">
                            <w:r>
                              <w:t>User is logged out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C14723">
                      <w:r>
                        <w:t xml:space="preserve">User is logged out </w:t>
                      </w:r>
                      <w:r>
                        <w:t>successfully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C14723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C14723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>SE-NO3-</w:t>
                            </w:r>
                            <w:r w:rsidR="00C1161A">
                              <w:rPr>
                                <w:sz w:val="28"/>
                              </w:rPr>
                              <w:t>35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C1161A">
                        <w:rPr>
                          <w:sz w:val="28"/>
                        </w:rPr>
                        <w:t>35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1161A">
                              <w:rPr>
                                <w:sz w:val="28"/>
                              </w:rPr>
                              <w:t>35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1161A">
                        <w:rPr>
                          <w:sz w:val="28"/>
                        </w:rPr>
                        <w:t>35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598" w:rsidRDefault="00DD1598" w:rsidP="00DD1598">
      <w:pPr>
        <w:spacing w:after="0" w:line="240" w:lineRule="auto"/>
      </w:pPr>
      <w:r>
        <w:separator/>
      </w:r>
    </w:p>
  </w:endnote>
  <w:endnote w:type="continuationSeparator" w:id="0">
    <w:p w:rsidR="00DD1598" w:rsidRDefault="00DD1598" w:rsidP="00DD1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598" w:rsidRDefault="00DD1598" w:rsidP="00DD1598">
      <w:pPr>
        <w:spacing w:after="0" w:line="240" w:lineRule="auto"/>
      </w:pPr>
      <w:r>
        <w:separator/>
      </w:r>
    </w:p>
  </w:footnote>
  <w:footnote w:type="continuationSeparator" w:id="0">
    <w:p w:rsidR="00DD1598" w:rsidRDefault="00DD1598" w:rsidP="00DD1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C1161A"/>
    <w:rsid w:val="00C14723"/>
    <w:rsid w:val="00C60E33"/>
    <w:rsid w:val="00C955E2"/>
    <w:rsid w:val="00DD1598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98"/>
  </w:style>
  <w:style w:type="paragraph" w:styleId="Footer">
    <w:name w:val="footer"/>
    <w:basedOn w:val="Normal"/>
    <w:link w:val="FooterChar"/>
    <w:uiPriority w:val="99"/>
    <w:unhideWhenUsed/>
    <w:rsid w:val="00DD1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98"/>
  </w:style>
  <w:style w:type="paragraph" w:styleId="Footer">
    <w:name w:val="footer"/>
    <w:basedOn w:val="Normal"/>
    <w:link w:val="FooterChar"/>
    <w:uiPriority w:val="99"/>
    <w:unhideWhenUsed/>
    <w:rsid w:val="00DD1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1B09A893.dotm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2013-01-29T12:50:00Z</dcterms:created>
  <dcterms:modified xsi:type="dcterms:W3CDTF">2013-01-29T12:50:00Z</dcterms:modified>
</cp:coreProperties>
</file>