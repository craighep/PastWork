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A97BF8">
                            <w:r>
                              <w:t xml:space="preserve">Avatar changed </w:t>
                            </w:r>
                            <w:r>
                              <w:t>successfully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A97BF8">
                      <w:r>
                        <w:t xml:space="preserve">Avatar changed </w:t>
                      </w:r>
                      <w:r>
                        <w:t>successfully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A97BF8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A97BF8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A97BF8">
                              <w:rPr>
                                <w:sz w:val="28"/>
                              </w:rPr>
                              <w:t>12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A97BF8">
                        <w:rPr>
                          <w:sz w:val="28"/>
                        </w:rPr>
                        <w:t>12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A97BF8">
                              <w:rPr>
                                <w:sz w:val="28"/>
                              </w:rPr>
                              <w:t>12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A97BF8">
                        <w:rPr>
                          <w:sz w:val="28"/>
                        </w:rPr>
                        <w:t>12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BF8" w:rsidRDefault="00A97BF8" w:rsidP="00A97BF8">
      <w:pPr>
        <w:spacing w:after="0" w:line="240" w:lineRule="auto"/>
      </w:pPr>
      <w:r>
        <w:separator/>
      </w:r>
    </w:p>
  </w:endnote>
  <w:endnote w:type="continuationSeparator" w:id="0">
    <w:p w:rsidR="00A97BF8" w:rsidRDefault="00A97BF8" w:rsidP="00A97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BF8" w:rsidRDefault="00A97BF8" w:rsidP="00A97BF8">
      <w:pPr>
        <w:spacing w:after="0" w:line="240" w:lineRule="auto"/>
      </w:pPr>
      <w:r>
        <w:separator/>
      </w:r>
    </w:p>
  </w:footnote>
  <w:footnote w:type="continuationSeparator" w:id="0">
    <w:p w:rsidR="00A97BF8" w:rsidRDefault="00A97BF8" w:rsidP="00A97B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A97BF8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7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BF8"/>
  </w:style>
  <w:style w:type="paragraph" w:styleId="Footer">
    <w:name w:val="footer"/>
    <w:basedOn w:val="Normal"/>
    <w:link w:val="FooterChar"/>
    <w:uiPriority w:val="99"/>
    <w:unhideWhenUsed/>
    <w:rsid w:val="00A97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B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7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BF8"/>
  </w:style>
  <w:style w:type="paragraph" w:styleId="Footer">
    <w:name w:val="footer"/>
    <w:basedOn w:val="Normal"/>
    <w:link w:val="FooterChar"/>
    <w:uiPriority w:val="99"/>
    <w:unhideWhenUsed/>
    <w:rsid w:val="00A97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47754EAE.dotm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2013-02-01T09:48:00Z</dcterms:created>
  <dcterms:modified xsi:type="dcterms:W3CDTF">2013-02-01T09:48:00Z</dcterms:modified>
</cp:coreProperties>
</file>