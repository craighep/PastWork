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</w:t>
                            </w:r>
                            <w:r>
                              <w:rPr>
                                <w:sz w:val="28"/>
                              </w:rPr>
                              <w:t xml:space="preserve">(Y/N): </w:t>
                            </w:r>
                            <w:r w:rsidR="00D00D74">
                              <w:rPr>
                                <w:sz w:val="28"/>
                              </w:rPr>
                              <w:t>Y</w:t>
                            </w:r>
                            <w:bookmarkStart w:id="0" w:name="_GoBack"/>
                            <w:bookmarkEnd w:id="0"/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</w:t>
                      </w:r>
                      <w:r>
                        <w:rPr>
                          <w:sz w:val="28"/>
                        </w:rPr>
                        <w:t xml:space="preserve">(Y/N): </w:t>
                      </w:r>
                      <w:r w:rsidR="00D00D74">
                        <w:rPr>
                          <w:sz w:val="28"/>
                        </w:rPr>
                        <w:t>Y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ab/>
                              <w:t>KYV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ab/>
                        <w:t>KYV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SE-NO3-</w:t>
                            </w:r>
                            <w:r w:rsidR="00D00D74">
                              <w:rPr>
                                <w:sz w:val="28"/>
                              </w:rPr>
                              <w:t>38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SE-NO3-</w:t>
                      </w:r>
                      <w:r w:rsidR="00D00D74">
                        <w:rPr>
                          <w:sz w:val="28"/>
                        </w:rPr>
                        <w:t>38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D00D74">
                              <w:rPr>
                                <w:sz w:val="28"/>
                              </w:rPr>
                              <w:t>38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D00D74">
                        <w:rPr>
                          <w:sz w:val="28"/>
                        </w:rPr>
                        <w:t>38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D74" w:rsidRDefault="00D00D74" w:rsidP="00D00D74">
      <w:pPr>
        <w:spacing w:after="0" w:line="240" w:lineRule="auto"/>
      </w:pPr>
      <w:r>
        <w:separator/>
      </w:r>
    </w:p>
  </w:endnote>
  <w:endnote w:type="continuationSeparator" w:id="0">
    <w:p w:rsidR="00D00D74" w:rsidRDefault="00D00D74" w:rsidP="00D00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D74" w:rsidRDefault="00D00D74" w:rsidP="00D00D74">
      <w:pPr>
        <w:spacing w:after="0" w:line="240" w:lineRule="auto"/>
      </w:pPr>
      <w:r>
        <w:separator/>
      </w:r>
    </w:p>
  </w:footnote>
  <w:footnote w:type="continuationSeparator" w:id="0">
    <w:p w:rsidR="00D00D74" w:rsidRDefault="00D00D74" w:rsidP="00D00D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207B7E"/>
    <w:rsid w:val="00C60E33"/>
    <w:rsid w:val="00C955E2"/>
    <w:rsid w:val="00D00D74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0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D74"/>
  </w:style>
  <w:style w:type="paragraph" w:styleId="Footer">
    <w:name w:val="footer"/>
    <w:basedOn w:val="Normal"/>
    <w:link w:val="FooterChar"/>
    <w:uiPriority w:val="99"/>
    <w:unhideWhenUsed/>
    <w:rsid w:val="00D00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D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0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D74"/>
  </w:style>
  <w:style w:type="paragraph" w:styleId="Footer">
    <w:name w:val="footer"/>
    <w:basedOn w:val="Normal"/>
    <w:link w:val="FooterChar"/>
    <w:uiPriority w:val="99"/>
    <w:unhideWhenUsed/>
    <w:rsid w:val="00D00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998C8115.dotm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2</cp:revision>
  <dcterms:created xsi:type="dcterms:W3CDTF">2013-01-31T11:08:00Z</dcterms:created>
  <dcterms:modified xsi:type="dcterms:W3CDTF">2013-01-31T11:08:00Z</dcterms:modified>
</cp:coreProperties>
</file>